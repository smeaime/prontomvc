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36"/>
        <w:gridCol w:w="709"/>
        <w:gridCol w:w="3119"/>
        <w:gridCol w:w="2976"/>
        <w:gridCol w:w="4111"/>
      </w:tblGrid>
      <w:tr w:rsidR="00380AED">
        <w:trPr>
          <w:cantSplit/>
          <w:trHeight w:val="28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384986" w:rsidP="0048277F">
            <w:r>
              <w:rPr>
                <w:b/>
                <w:sz w:val="24"/>
              </w:rPr>
              <w:t>#Empresa#</w:t>
            </w:r>
            <w:r w:rsidR="00C649A3">
              <w:rPr>
                <w:b/>
                <w:sz w:val="24"/>
              </w:rPr>
              <w:t xml:space="preserve"> </w:t>
            </w:r>
            <w:r w:rsidR="0048277F">
              <w:rPr>
                <w:sz w:val="16"/>
              </w:rPr>
              <w:t>#D</w:t>
            </w:r>
            <w:r w:rsidRPr="00384986">
              <w:rPr>
                <w:sz w:val="16"/>
              </w:rPr>
              <w:t>etalleEmpresa</w:t>
            </w:r>
            <w:r>
              <w:rPr>
                <w:sz w:val="16"/>
              </w:rPr>
              <w:t>#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80AED" w:rsidRDefault="00C649A3">
            <w:r>
              <w:rPr>
                <w:b/>
              </w:rPr>
              <w:t>Sres :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1C1B2B">
            <w:r>
              <w:rPr>
                <w:b/>
              </w:rPr>
              <w:t>#</w:t>
            </w:r>
            <w:r w:rsidRPr="001C1B2B">
              <w:rPr>
                <w:b/>
              </w:rPr>
              <w:t>Proveedor</w:t>
            </w:r>
            <w:r>
              <w:rPr>
                <w:b/>
              </w:rPr>
              <w:t>#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C649A3">
            <w:r>
              <w:rPr>
                <w:b/>
              </w:rPr>
              <w:t>Datos del comprador :</w:t>
            </w:r>
          </w:p>
        </w:tc>
      </w:tr>
      <w:tr w:rsidR="00380AED">
        <w:trPr>
          <w:cantSplit/>
          <w:trHeight w:val="284"/>
        </w:trPr>
        <w:tc>
          <w:tcPr>
            <w:tcW w:w="45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384986">
            <w:r>
              <w:rPr>
                <w:sz w:val="16"/>
              </w:rPr>
              <w:t>#</w:t>
            </w:r>
            <w:r w:rsidRPr="00384986">
              <w:rPr>
                <w:sz w:val="16"/>
              </w:rPr>
              <w:t>DireccionCentral</w:t>
            </w:r>
            <w:r>
              <w:rPr>
                <w:sz w:val="16"/>
              </w:rPr>
              <w:t>#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80AED" w:rsidRDefault="00380AED"/>
        </w:tc>
        <w:tc>
          <w:tcPr>
            <w:tcW w:w="6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1C1B2B" w:rsidP="001C1B2B">
            <w:r>
              <w:t>#</w:t>
            </w:r>
            <w:r w:rsidRPr="001C1B2B">
              <w:t>Direccion</w:t>
            </w:r>
            <w:r>
              <w:t>#</w:t>
            </w:r>
            <w:r w:rsidR="00C649A3">
              <w:t xml:space="preserve"> </w:t>
            </w:r>
            <w:r>
              <w:t>#</w:t>
            </w:r>
            <w:r w:rsidRPr="001C1B2B">
              <w:t>Localidad</w:t>
            </w:r>
            <w:r>
              <w:t>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C649A3" w:rsidP="00384986">
            <w:r>
              <w:rPr>
                <w:b/>
              </w:rPr>
              <w:t xml:space="preserve">Comprador : </w:t>
            </w:r>
            <w:r w:rsidR="00384986">
              <w:rPr>
                <w:sz w:val="16"/>
              </w:rPr>
              <w:t>#Comprador#</w:t>
            </w:r>
          </w:p>
        </w:tc>
      </w:tr>
      <w:tr w:rsidR="00380AED">
        <w:trPr>
          <w:cantSplit/>
          <w:trHeight w:val="284"/>
        </w:trPr>
        <w:tc>
          <w:tcPr>
            <w:tcW w:w="45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380AED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80AED" w:rsidRDefault="00380AED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AED" w:rsidRDefault="001C1B2B">
            <w:r>
              <w:t>#</w:t>
            </w:r>
            <w:r w:rsidRPr="001C1B2B">
              <w:t>Contacto</w:t>
            </w:r>
            <w:r>
              <w:t>#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C649A3" w:rsidP="00C7258C">
            <w:pPr>
              <w:rPr>
                <w:lang w:val="en-GB"/>
              </w:rPr>
            </w:pPr>
            <w:r>
              <w:rPr>
                <w:b/>
                <w:lang w:val="en-GB"/>
              </w:rPr>
              <w:t>Email :</w:t>
            </w:r>
            <w:r w:rsidR="00C7258C">
              <w:rPr>
                <w:b/>
                <w:lang w:val="en-GB"/>
              </w:rPr>
              <w:t xml:space="preserve"> </w:t>
            </w:r>
            <w:r w:rsidR="00C7258C">
              <w:rPr>
                <w:sz w:val="16"/>
              </w:rPr>
              <w:t>#E</w:t>
            </w:r>
            <w:r w:rsidR="001C1B2B" w:rsidRPr="001C1B2B">
              <w:rPr>
                <w:sz w:val="16"/>
              </w:rPr>
              <w:t>mailProve</w:t>
            </w:r>
            <w:r w:rsidR="00C7258C">
              <w:rPr>
                <w:sz w:val="16"/>
              </w:rPr>
              <w:t>edor#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C649A3" w:rsidP="00384986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Email : </w:t>
            </w:r>
            <w:r w:rsidR="00384986">
              <w:rPr>
                <w:sz w:val="16"/>
              </w:rPr>
              <w:t>#EmailComprador#</w:t>
            </w:r>
          </w:p>
        </w:tc>
      </w:tr>
      <w:tr w:rsidR="00380AED">
        <w:trPr>
          <w:trHeight w:val="284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384986">
            <w:r>
              <w:rPr>
                <w:sz w:val="16"/>
              </w:rPr>
              <w:t>#</w:t>
            </w:r>
            <w:r w:rsidRPr="00384986">
              <w:rPr>
                <w:sz w:val="16"/>
              </w:rPr>
              <w:t>DireccionPlanta</w:t>
            </w:r>
            <w:r>
              <w:rPr>
                <w:sz w:val="16"/>
              </w:rPr>
              <w:t>#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80AED" w:rsidRDefault="00380AED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AED" w:rsidRDefault="001C1B2B">
            <w:r>
              <w:t>#</w:t>
            </w:r>
            <w:r w:rsidRPr="001C1B2B">
              <w:t>Telefono</w:t>
            </w:r>
            <w:r>
              <w:t>#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1C1B2B">
            <w:r>
              <w:t>#</w:t>
            </w:r>
            <w:r w:rsidRPr="001C1B2B">
              <w:t>Fax</w:t>
            </w:r>
            <w:r>
              <w:t>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C649A3" w:rsidP="001C1B2B">
            <w:r>
              <w:rPr>
                <w:b/>
              </w:rPr>
              <w:t xml:space="preserve">Tel. : </w:t>
            </w:r>
            <w:r w:rsidR="001C1B2B" w:rsidRPr="006118BA">
              <w:rPr>
                <w:sz w:val="16"/>
              </w:rPr>
              <w:t>#</w:t>
            </w:r>
            <w:r w:rsidR="001C1B2B" w:rsidRPr="001C1B2B">
              <w:rPr>
                <w:sz w:val="16"/>
              </w:rPr>
              <w:t>TelefonoComprador</w:t>
            </w:r>
            <w:r w:rsidR="001C1B2B">
              <w:rPr>
                <w:sz w:val="16"/>
              </w:rPr>
              <w:t>#</w:t>
            </w:r>
          </w:p>
        </w:tc>
      </w:tr>
      <w:tr w:rsidR="00380AED">
        <w:trPr>
          <w:cantSplit/>
          <w:trHeight w:val="284"/>
        </w:trPr>
        <w:tc>
          <w:tcPr>
            <w:tcW w:w="45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80AED" w:rsidRDefault="00C649A3">
            <w:r>
              <w:rPr>
                <w:b/>
                <w:sz w:val="16"/>
              </w:rPr>
              <w:t>Tel.</w:t>
            </w:r>
            <w:r>
              <w:rPr>
                <w:sz w:val="16"/>
              </w:rPr>
              <w:t xml:space="preserve"> : </w:t>
            </w:r>
            <w:r w:rsidR="00384986">
              <w:rPr>
                <w:sz w:val="16"/>
              </w:rPr>
              <w:t>#</w:t>
            </w:r>
            <w:r w:rsidR="00384986" w:rsidRPr="00384986">
              <w:rPr>
                <w:sz w:val="16"/>
              </w:rPr>
              <w:t>TelefonosEmpresa</w:t>
            </w:r>
            <w:r w:rsidR="00384986">
              <w:rPr>
                <w:sz w:val="16"/>
              </w:rPr>
              <w:t>#</w:t>
            </w:r>
          </w:p>
          <w:p w:rsidR="00380AED" w:rsidRDefault="00C649A3">
            <w:r>
              <w:t xml:space="preserve"> 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80AED" w:rsidRDefault="00380AED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0AED" w:rsidRDefault="00C649A3" w:rsidP="00753598">
            <w:r>
              <w:rPr>
                <w:b/>
              </w:rPr>
              <w:t xml:space="preserve">Cond IVA : </w:t>
            </w:r>
            <w:r w:rsidR="002C3EDC">
              <w:t>#C</w:t>
            </w:r>
            <w:r w:rsidR="001C1B2B" w:rsidRPr="001C1B2B">
              <w:t>ondicionIv</w:t>
            </w:r>
            <w:r w:rsidR="00753598">
              <w:t>a#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0AED" w:rsidRDefault="00C649A3">
            <w:r>
              <w:rPr>
                <w:b/>
              </w:rPr>
              <w:t>CUIT :</w:t>
            </w:r>
            <w:r>
              <w:t xml:space="preserve"> </w:t>
            </w:r>
            <w:r w:rsidR="001C1B2B">
              <w:t>#</w:t>
            </w:r>
            <w:r w:rsidR="001C1B2B" w:rsidRPr="001C1B2B">
              <w:t>CuitProveedor</w:t>
            </w:r>
            <w:r w:rsidR="001C1B2B">
              <w:t>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ED" w:rsidRDefault="00C649A3">
            <w:r>
              <w:rPr>
                <w:b/>
              </w:rPr>
              <w:t xml:space="preserve">Fax :  </w:t>
            </w:r>
          </w:p>
        </w:tc>
      </w:tr>
      <w:tr w:rsidR="00380AED">
        <w:trPr>
          <w:cantSplit/>
          <w:trHeight w:val="284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AED" w:rsidRDefault="00380AED"/>
        </w:tc>
        <w:tc>
          <w:tcPr>
            <w:tcW w:w="6804" w:type="dxa"/>
            <w:gridSpan w:val="3"/>
            <w:tcBorders>
              <w:left w:val="single" w:sz="4" w:space="0" w:color="auto"/>
            </w:tcBorders>
            <w:vAlign w:val="center"/>
          </w:tcPr>
          <w:p w:rsidR="00380AED" w:rsidRDefault="00C649A3" w:rsidP="001C1B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Aclaración cond. Compra : </w:t>
            </w:r>
            <w:r w:rsidR="001C1B2B" w:rsidRPr="006118BA">
              <w:t>#</w:t>
            </w:r>
            <w:r w:rsidR="001C1B2B" w:rsidRPr="001C1B2B">
              <w:t>AclaracionCondicion</w:t>
            </w:r>
            <w:r w:rsidR="001C1B2B">
              <w:t>#</w:t>
            </w:r>
          </w:p>
        </w:tc>
        <w:tc>
          <w:tcPr>
            <w:tcW w:w="4111" w:type="dxa"/>
            <w:vAlign w:val="center"/>
          </w:tcPr>
          <w:p w:rsidR="00380AED" w:rsidRDefault="00C649A3" w:rsidP="001C1B2B">
            <w:r>
              <w:rPr>
                <w:b/>
                <w:lang w:val="es-AR"/>
              </w:rPr>
              <w:t>Comparativa numero :</w:t>
            </w:r>
            <w:r w:rsidR="001C1B2B">
              <w:rPr>
                <w:b/>
                <w:lang w:val="es-AR"/>
              </w:rPr>
              <w:t xml:space="preserve"> </w:t>
            </w:r>
            <w:r w:rsidR="001C1B2B" w:rsidRPr="006118BA">
              <w:rPr>
                <w:sz w:val="16"/>
              </w:rPr>
              <w:t>#</w:t>
            </w:r>
            <w:r w:rsidR="001C1B2B" w:rsidRPr="001C1B2B">
              <w:rPr>
                <w:sz w:val="16"/>
              </w:rPr>
              <w:t>NumeroComparativa</w:t>
            </w:r>
            <w:r w:rsidR="001C1B2B">
              <w:rPr>
                <w:sz w:val="16"/>
              </w:rPr>
              <w:t>#</w:t>
            </w:r>
          </w:p>
        </w:tc>
      </w:tr>
    </w:tbl>
    <w:p w:rsidR="00380AED" w:rsidRDefault="00380AE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6"/>
        <w:gridCol w:w="1134"/>
        <w:gridCol w:w="850"/>
        <w:gridCol w:w="1134"/>
        <w:gridCol w:w="4394"/>
        <w:gridCol w:w="851"/>
        <w:gridCol w:w="425"/>
        <w:gridCol w:w="1134"/>
        <w:gridCol w:w="992"/>
        <w:gridCol w:w="426"/>
        <w:gridCol w:w="425"/>
        <w:gridCol w:w="992"/>
        <w:gridCol w:w="425"/>
        <w:gridCol w:w="567"/>
        <w:gridCol w:w="567"/>
        <w:gridCol w:w="709"/>
      </w:tblGrid>
      <w:tr w:rsidR="00380AED">
        <w:trPr>
          <w:cantSplit/>
          <w:trHeight w:val="195"/>
          <w:tblHeader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Itm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Obra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RM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Material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Cant.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Medida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Fecha de entrega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Ctrl</w:t>
            </w:r>
          </w:p>
          <w:p w:rsidR="00380AED" w:rsidRDefault="00C649A3">
            <w:pPr>
              <w:ind w:left="-56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Cal.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Adj? Si/No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Precio unitario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9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% Bon.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5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% Iva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t>Total bon S/Iva</w:t>
            </w:r>
          </w:p>
        </w:tc>
      </w:tr>
      <w:tr w:rsidR="00380AED">
        <w:trPr>
          <w:cantSplit/>
          <w:trHeight w:val="17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#item#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70" w:right="-7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#obra#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70" w:right="-7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#rm#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#codigo#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626277">
            <w:pPr>
              <w:pStyle w:val="Textonotaalfinal"/>
              <w:rPr>
                <w:lang w:val="en-GB"/>
              </w:rPr>
            </w:pPr>
            <w:r>
              <w:rPr>
                <w:lang w:val="en-GB"/>
              </w:rPr>
              <w:t>#Descripcion#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57"/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#cant#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#en#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57" w:right="-57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#medida#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384986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#FechaEntrega#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384986">
            <w:pPr>
              <w:ind w:left="-43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#ctrl#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AB5BAF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#adj#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113" w:type="dxa"/>
            </w:tcMar>
          </w:tcPr>
          <w:p w:rsidR="00380AED" w:rsidRDefault="00AB5BAF">
            <w:pPr>
              <w:ind w:left="-57" w:right="-57"/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#preciounitario#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AB5BAF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#mon#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AB5BAF">
            <w:pPr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#bon#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AB5BAF">
            <w:pPr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#iva#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cMar>
              <w:right w:w="113" w:type="dxa"/>
            </w:tcMar>
          </w:tcPr>
          <w:p w:rsidR="00380AED" w:rsidRDefault="00384986">
            <w:pPr>
              <w:ind w:left="-70" w:right="-70"/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#totalitem#</w:t>
            </w:r>
          </w:p>
        </w:tc>
      </w:tr>
    </w:tbl>
    <w:p w:rsidR="00380AED" w:rsidRDefault="00380AED">
      <w:pPr>
        <w:tabs>
          <w:tab w:val="left" w:pos="15451"/>
        </w:tabs>
        <w:ind w:right="157"/>
        <w:rPr>
          <w:sz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78"/>
        <w:gridCol w:w="1722"/>
        <w:gridCol w:w="974"/>
        <w:gridCol w:w="1701"/>
      </w:tblGrid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  <w:bookmarkStart w:id="0" w:name="Totales"/>
            <w:bookmarkEnd w:id="0"/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C649A3">
            <w:pPr>
              <w:pStyle w:val="Textonotaalfinal"/>
            </w:pPr>
            <w:r>
              <w:rPr>
                <w:b/>
              </w:rPr>
              <w:t>Subtotal</w:t>
            </w:r>
          </w:p>
        </w:tc>
        <w:tc>
          <w:tcPr>
            <w:tcW w:w="1701" w:type="dxa"/>
            <w:vAlign w:val="center"/>
          </w:tcPr>
          <w:p w:rsidR="00380AED" w:rsidRDefault="00384986">
            <w:pPr>
              <w:pStyle w:val="Textonotaalfinal"/>
              <w:jc w:val="right"/>
            </w:pPr>
            <w:r>
              <w:t>#subtotal#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1701" w:type="dxa"/>
            <w:vAlign w:val="center"/>
          </w:tcPr>
          <w:p w:rsidR="00380AED" w:rsidRDefault="00380AED">
            <w:pPr>
              <w:pStyle w:val="Textonotaalfinal"/>
              <w:jc w:val="right"/>
            </w:pP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244C77">
            <w:pPr>
              <w:pStyle w:val="Textonotaalfinal"/>
            </w:pPr>
            <w:r>
              <w:t>Bonificacion</w:t>
            </w:r>
          </w:p>
        </w:tc>
        <w:tc>
          <w:tcPr>
            <w:tcW w:w="1701" w:type="dxa"/>
            <w:vAlign w:val="center"/>
          </w:tcPr>
          <w:p w:rsidR="00380AED" w:rsidRDefault="00AB5BAF">
            <w:pPr>
              <w:pStyle w:val="Textonotaalfinal"/>
              <w:jc w:val="right"/>
            </w:pPr>
            <w:r>
              <w:t>#boniftot#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244C77">
            <w:pPr>
              <w:pStyle w:val="Textonotaalfinal"/>
            </w:pPr>
            <w:r>
              <w:t>Subtotal gravado</w:t>
            </w:r>
          </w:p>
        </w:tc>
        <w:tc>
          <w:tcPr>
            <w:tcW w:w="1701" w:type="dxa"/>
            <w:vAlign w:val="center"/>
          </w:tcPr>
          <w:p w:rsidR="00380AED" w:rsidRDefault="00AB5BAF">
            <w:pPr>
              <w:pStyle w:val="Textonotaalfinal"/>
              <w:jc w:val="right"/>
            </w:pPr>
            <w:r>
              <w:t>#subtotalgrav#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244C77">
            <w:pPr>
              <w:pStyle w:val="Textonotaalfinal"/>
              <w:rPr>
                <w:b/>
                <w:bCs/>
              </w:rPr>
            </w:pPr>
            <w:r>
              <w:rPr>
                <w:b/>
                <w:bCs/>
              </w:rPr>
              <w:t>IVA</w:t>
            </w:r>
          </w:p>
        </w:tc>
        <w:tc>
          <w:tcPr>
            <w:tcW w:w="1701" w:type="dxa"/>
            <w:vAlign w:val="center"/>
          </w:tcPr>
          <w:p w:rsidR="00380AED" w:rsidRDefault="00AB5BAF">
            <w:pPr>
              <w:pStyle w:val="Textonotaalfinal"/>
              <w:jc w:val="right"/>
            </w:pPr>
            <w:r>
              <w:t>#ivatotal#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1722" w:type="dxa"/>
            <w:tcBorders>
              <w:left w:val="single" w:sz="4" w:space="0" w:color="auto"/>
              <w:right w:val="nil"/>
            </w:tcBorders>
            <w:vAlign w:val="center"/>
          </w:tcPr>
          <w:p w:rsidR="00380AED" w:rsidRDefault="00C649A3">
            <w:pPr>
              <w:pStyle w:val="Textonotaalfinal"/>
            </w:pPr>
            <w:r>
              <w:rPr>
                <w:b/>
                <w:sz w:val="24"/>
              </w:rPr>
              <w:t>Total Pedido :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380AED" w:rsidRDefault="007A2CE9">
            <w:pPr>
              <w:pStyle w:val="Textonotaalfinal"/>
            </w:pPr>
            <w:r>
              <w:t>#moneda#</w:t>
            </w:r>
          </w:p>
        </w:tc>
        <w:tc>
          <w:tcPr>
            <w:tcW w:w="1701" w:type="dxa"/>
            <w:vAlign w:val="center"/>
          </w:tcPr>
          <w:p w:rsidR="00380AED" w:rsidRDefault="00384986">
            <w:pPr>
              <w:pStyle w:val="Textonotaalfinal"/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#total#</w:t>
            </w:r>
          </w:p>
        </w:tc>
      </w:tr>
    </w:tbl>
    <w:p w:rsidR="00CA3AB2" w:rsidRDefault="00CA3AB2">
      <w:pPr>
        <w:tabs>
          <w:tab w:val="left" w:pos="15451"/>
        </w:tabs>
        <w:ind w:right="157"/>
        <w:rPr>
          <w:sz w:val="10"/>
        </w:rPr>
      </w:pPr>
      <w:bookmarkStart w:id="1" w:name="Notas"/>
      <w:bookmarkEnd w:id="1"/>
    </w:p>
    <w:p w:rsidR="007A2CE9" w:rsidRDefault="007A2CE9">
      <w:pPr>
        <w:tabs>
          <w:tab w:val="left" w:pos="15451"/>
        </w:tabs>
        <w:ind w:right="157"/>
        <w:rPr>
          <w:sz w:val="10"/>
        </w:rPr>
      </w:pPr>
    </w:p>
    <w:p w:rsidR="007A2CE9" w:rsidRDefault="007A2CE9">
      <w:pPr>
        <w:rPr>
          <w:sz w:val="10"/>
        </w:rPr>
      </w:pPr>
      <w:r>
        <w:rPr>
          <w:sz w:val="10"/>
        </w:rPr>
        <w:br w:type="page"/>
      </w:r>
    </w:p>
    <w:p w:rsidR="007A2CE9" w:rsidRDefault="007A2CE9">
      <w:pPr>
        <w:tabs>
          <w:tab w:val="left" w:pos="15451"/>
        </w:tabs>
        <w:ind w:right="157"/>
        <w:rPr>
          <w:sz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80"/>
        <w:gridCol w:w="13471"/>
      </w:tblGrid>
      <w:tr w:rsidR="007A2CE9" w:rsidRPr="007A2CE9" w:rsidTr="007A2CE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00 - Importante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#Importante#</w:t>
            </w: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01 - Plazo de entrega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#PlazoEntrega#</w:t>
            </w:r>
          </w:p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02 - Lugar de entrega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#LugarEntrega#</w:t>
            </w: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03 - Forma de pago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#FormaPago#</w:t>
            </w: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06 - Garantia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#Garantia#</w:t>
            </w: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07 - Documentación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#Documentacion#</w:t>
            </w: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Observaciones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CE9" w:rsidRPr="00223F2A" w:rsidRDefault="007A2CE9" w:rsidP="00BC3ECE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</w:tbl>
    <w:p w:rsidR="007A2CE9" w:rsidRDefault="007A2CE9">
      <w:pPr>
        <w:tabs>
          <w:tab w:val="left" w:pos="15451"/>
        </w:tabs>
        <w:ind w:right="157"/>
        <w:rPr>
          <w:sz w:val="10"/>
        </w:rPr>
      </w:pPr>
    </w:p>
    <w:sectPr w:rsidR="007A2CE9" w:rsidSect="00380AED">
      <w:headerReference w:type="default" r:id="rId6"/>
      <w:footerReference w:type="default" r:id="rId7"/>
      <w:pgSz w:w="16838" w:h="11906" w:orient="landscape" w:code="9"/>
      <w:pgMar w:top="1701" w:right="663" w:bottom="1843" w:left="567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32B" w:rsidRDefault="0059132B">
      <w:r>
        <w:separator/>
      </w:r>
    </w:p>
  </w:endnote>
  <w:endnote w:type="continuationSeparator" w:id="0">
    <w:p w:rsidR="0059132B" w:rsidRDefault="00591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45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60"/>
      <w:gridCol w:w="2108"/>
      <w:gridCol w:w="2268"/>
      <w:gridCol w:w="2552"/>
      <w:gridCol w:w="1843"/>
      <w:gridCol w:w="1639"/>
      <w:gridCol w:w="3180"/>
      <w:gridCol w:w="851"/>
      <w:gridCol w:w="850"/>
    </w:tblGrid>
    <w:tr w:rsidR="00380AED">
      <w:trPr>
        <w:cantSplit/>
        <w:trHeight w:val="560"/>
      </w:trPr>
      <w:tc>
        <w:tcPr>
          <w:tcW w:w="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380AED" w:rsidRDefault="00380AED">
          <w:pPr>
            <w:pStyle w:val="Piedepgina"/>
            <w:jc w:val="center"/>
            <w:rPr>
              <w:b/>
            </w:rPr>
          </w:pPr>
        </w:p>
      </w:tc>
      <w:tc>
        <w:tcPr>
          <w:tcW w:w="15291" w:type="dxa"/>
          <w:gridSpan w:val="8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  <w:sz w:val="16"/>
              <w:lang w:val="es-AR"/>
            </w:rPr>
            <w:t>Las firmas y/o iniciales en el presente formulario son a efecto de control interno y carecen totalmente de validez comercial</w:t>
          </w:r>
        </w:p>
      </w:tc>
    </w:tr>
    <w:tr w:rsidR="00380AED">
      <w:trPr>
        <w:cantSplit/>
        <w:trHeight w:val="278"/>
      </w:trPr>
      <w:tc>
        <w:tcPr>
          <w:tcW w:w="2268" w:type="dxa"/>
          <w:gridSpan w:val="2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Liberado por</w:t>
          </w:r>
        </w:p>
      </w:tc>
      <w:tc>
        <w:tcPr>
          <w:tcW w:w="2268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Jefe de sector</w:t>
          </w:r>
        </w:p>
      </w:tc>
      <w:tc>
        <w:tcPr>
          <w:tcW w:w="2552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Control de calidad</w:t>
          </w:r>
        </w:p>
      </w:tc>
      <w:tc>
        <w:tcPr>
          <w:tcW w:w="1843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Gerencia</w:t>
          </w:r>
        </w:p>
      </w:tc>
      <w:tc>
        <w:tcPr>
          <w:tcW w:w="1639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Direccion</w:t>
          </w:r>
        </w:p>
      </w:tc>
      <w:tc>
        <w:tcPr>
          <w:tcW w:w="3180" w:type="dxa"/>
          <w:tcBorders>
            <w:top w:val="single" w:sz="4" w:space="0" w:color="auto"/>
          </w:tcBorders>
          <w:vAlign w:val="center"/>
        </w:tcPr>
        <w:p w:rsidR="00380AED" w:rsidRDefault="00223F2A" w:rsidP="00672AEB">
          <w:pPr>
            <w:pStyle w:val="Piedepgina"/>
            <w:jc w:val="center"/>
            <w:rPr>
              <w:b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TIME  \@ "dd/MM/yyyy H:mm"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14/11/2012 13:43</w:t>
          </w:r>
          <w:r>
            <w:rPr>
              <w:sz w:val="18"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Env:</w:t>
          </w: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Conf:</w:t>
          </w:r>
        </w:p>
      </w:tc>
    </w:tr>
    <w:tr w:rsidR="00380AED">
      <w:trPr>
        <w:cantSplit/>
        <w:trHeight w:val="278"/>
      </w:trPr>
      <w:tc>
        <w:tcPr>
          <w:tcW w:w="2268" w:type="dxa"/>
          <w:gridSpan w:val="2"/>
          <w:vAlign w:val="center"/>
        </w:tcPr>
        <w:p w:rsidR="00380AED" w:rsidRDefault="002C5D73" w:rsidP="002C5D73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#Liberado#</w:t>
          </w:r>
        </w:p>
      </w:tc>
      <w:tc>
        <w:tcPr>
          <w:tcW w:w="2268" w:type="dxa"/>
          <w:vAlign w:val="center"/>
        </w:tcPr>
        <w:p w:rsidR="00380AED" w:rsidRDefault="002C5D73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#JefeSector#</w:t>
          </w:r>
        </w:p>
      </w:tc>
      <w:tc>
        <w:tcPr>
          <w:tcW w:w="2552" w:type="dxa"/>
          <w:vAlign w:val="center"/>
        </w:tcPr>
        <w:p w:rsidR="00380AED" w:rsidRDefault="002C5D73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#Calidad#</w:t>
          </w:r>
        </w:p>
      </w:tc>
      <w:tc>
        <w:tcPr>
          <w:tcW w:w="1843" w:type="dxa"/>
          <w:vAlign w:val="center"/>
        </w:tcPr>
        <w:p w:rsidR="00380AED" w:rsidRDefault="002C5D73">
          <w:pPr>
            <w:pStyle w:val="Piedepgina"/>
            <w:jc w:val="center"/>
            <w:rPr>
              <w:sz w:val="18"/>
            </w:rPr>
          </w:pPr>
          <w:r>
            <w:t>#GerenciaSector#</w:t>
          </w:r>
        </w:p>
      </w:tc>
      <w:tc>
        <w:tcPr>
          <w:tcW w:w="1639" w:type="dxa"/>
          <w:vAlign w:val="center"/>
        </w:tcPr>
        <w:p w:rsidR="00380AED" w:rsidRDefault="001C1B2B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#DireccionPie#</w:t>
          </w:r>
        </w:p>
      </w:tc>
      <w:tc>
        <w:tcPr>
          <w:tcW w:w="3180" w:type="dxa"/>
          <w:vAlign w:val="center"/>
        </w:tcPr>
        <w:p w:rsidR="00380AED" w:rsidRDefault="00223F2A" w:rsidP="00223F2A">
          <w:pPr>
            <w:pStyle w:val="Piedepgina"/>
            <w:jc w:val="center"/>
            <w:rPr>
              <w:sz w:val="18"/>
            </w:rPr>
          </w:pPr>
          <w:r w:rsidRPr="00223F2A">
            <w:rPr>
              <w:sz w:val="18"/>
            </w:rPr>
            <w:fldChar w:fldCharType="begin"/>
          </w:r>
          <w:r w:rsidRPr="00223F2A">
            <w:rPr>
              <w:sz w:val="18"/>
            </w:rPr>
            <w:instrText xml:space="preserve"> PAGE   \* MERGEFORMAT </w:instrText>
          </w:r>
          <w:r w:rsidRPr="00223F2A">
            <w:rPr>
              <w:sz w:val="18"/>
            </w:rPr>
            <w:fldChar w:fldCharType="separate"/>
          </w:r>
          <w:r w:rsidR="00C7258C">
            <w:rPr>
              <w:noProof/>
              <w:sz w:val="18"/>
            </w:rPr>
            <w:t>1</w:t>
          </w:r>
          <w:r w:rsidRPr="00223F2A"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fldSimple w:instr=" NUMPAGES   \* MERGEFORMAT ">
            <w:r w:rsidR="00C7258C">
              <w:rPr>
                <w:noProof/>
                <w:sz w:val="18"/>
              </w:rPr>
              <w:t>2</w:t>
            </w:r>
          </w:fldSimple>
        </w:p>
      </w:tc>
      <w:tc>
        <w:tcPr>
          <w:tcW w:w="851" w:type="dxa"/>
          <w:vAlign w:val="center"/>
        </w:tcPr>
        <w:p w:rsidR="00380AED" w:rsidRDefault="00380AED">
          <w:pPr>
            <w:pStyle w:val="Piedepgina"/>
            <w:jc w:val="center"/>
            <w:rPr>
              <w:sz w:val="18"/>
            </w:rPr>
          </w:pPr>
        </w:p>
      </w:tc>
      <w:tc>
        <w:tcPr>
          <w:tcW w:w="850" w:type="dxa"/>
          <w:vAlign w:val="center"/>
        </w:tcPr>
        <w:p w:rsidR="00380AED" w:rsidRDefault="00380AED">
          <w:pPr>
            <w:pStyle w:val="Piedepgina"/>
            <w:jc w:val="center"/>
            <w:rPr>
              <w:b/>
              <w:sz w:val="18"/>
            </w:rPr>
          </w:pPr>
        </w:p>
      </w:tc>
    </w:tr>
  </w:tbl>
  <w:p w:rsidR="00244C77" w:rsidRPr="0041698B" w:rsidRDefault="00244C77" w:rsidP="00244C77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ind w:left="84" w:right="157"/>
    </w:pPr>
    <w:r w:rsidRPr="0041698B">
      <w:rPr>
        <w:rFonts w:ascii="Arial" w:hAnsi="Arial" w:cs="Arial"/>
      </w:rPr>
      <w:t xml:space="preserve">La presente nota de pedido debe ser firmada y sellada en todas sus hojas por representante legal o apoderado y ser remitida a Autotrol junto con copia de la documentación que acredite la representación del firmante. </w:t>
    </w:r>
    <w:r w:rsidRPr="0041698B">
      <w:rPr>
        <w:rFonts w:ascii="Arial" w:hAnsi="Arial" w:cs="Arial"/>
        <w:b/>
      </w:rPr>
      <w:t>No se pagarán facturas si la empresa no cumplió con este requisito</w:t>
    </w:r>
    <w:r w:rsidRPr="0041698B">
      <w:rPr>
        <w:rFonts w:ascii="Arial" w:hAnsi="Arial" w:cs="Arial"/>
      </w:rPr>
      <w:t>.</w:t>
    </w:r>
  </w:p>
  <w:p w:rsidR="00380AED" w:rsidRDefault="00380AE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32B" w:rsidRDefault="0059132B">
      <w:r>
        <w:separator/>
      </w:r>
    </w:p>
  </w:footnote>
  <w:footnote w:type="continuationSeparator" w:id="0">
    <w:p w:rsidR="0059132B" w:rsidRDefault="005913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94"/>
      <w:gridCol w:w="1842"/>
      <w:gridCol w:w="3832"/>
      <w:gridCol w:w="2976"/>
      <w:gridCol w:w="1699"/>
      <w:gridCol w:w="2408"/>
    </w:tblGrid>
    <w:tr w:rsidR="00380AED">
      <w:trPr>
        <w:cantSplit/>
        <w:trHeight w:val="1123"/>
      </w:trPr>
      <w:tc>
        <w:tcPr>
          <w:tcW w:w="26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380AED" w:rsidRDefault="00244C77">
          <w:pPr>
            <w:jc w:val="center"/>
            <w:rPr>
              <w:sz w:val="24"/>
            </w:rPr>
          </w:pPr>
          <w:bookmarkStart w:id="2" w:name="Logo"/>
          <w:bookmarkEnd w:id="2"/>
          <w:r w:rsidRPr="00244C77">
            <w:rPr>
              <w:noProof/>
              <w:sz w:val="24"/>
            </w:rPr>
            <w:drawing>
              <wp:inline distT="0" distB="0" distL="0" distR="0">
                <wp:extent cx="1619250" cy="238125"/>
                <wp:effectExtent l="19050" t="0" r="0" b="0"/>
                <wp:docPr id="3" name="Imagen 1" descr="\\Autotrolserver\DocumentosPronto\Plantillas\..\Imagenes\Autotro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Autotrolserver\DocumentosPronto\Plantillas\..\Imagenes\Autotro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380AED" w:rsidRDefault="00244C77">
          <w:pPr>
            <w:rPr>
              <w:b/>
              <w:sz w:val="24"/>
            </w:rPr>
          </w:pPr>
          <w:r>
            <w:rPr>
              <w:b/>
              <w:sz w:val="24"/>
            </w:rPr>
            <w:t>Autotrol S.A.C.I.A.F. E I.</w:t>
          </w:r>
        </w:p>
      </w:tc>
      <w:tc>
        <w:tcPr>
          <w:tcW w:w="38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380AED" w:rsidRDefault="00C649A3">
          <w:pPr>
            <w:ind w:right="72"/>
            <w:jc w:val="center"/>
            <w:rPr>
              <w:sz w:val="24"/>
            </w:rPr>
          </w:pPr>
          <w:r>
            <w:rPr>
              <w:b/>
              <w:sz w:val="24"/>
            </w:rPr>
            <w:t>NOTA DE PEDIDO Nro</w:t>
          </w:r>
          <w:r>
            <w:rPr>
              <w:sz w:val="24"/>
            </w:rPr>
            <w:t>. :</w:t>
          </w:r>
        </w:p>
        <w:p w:rsidR="00380AED" w:rsidRDefault="00C649A3">
          <w:pPr>
            <w:ind w:right="72"/>
            <w:jc w:val="center"/>
            <w:rPr>
              <w:b/>
              <w:sz w:val="24"/>
            </w:rPr>
          </w:pPr>
          <w:r>
            <w:rPr>
              <w:b/>
              <w:sz w:val="16"/>
            </w:rPr>
            <w:t>(Mencionar en remitos y facturas)</w:t>
          </w:r>
        </w:p>
      </w:tc>
      <w:tc>
        <w:tcPr>
          <w:tcW w:w="29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380AED" w:rsidRDefault="002C5D73">
          <w:pPr>
            <w:ind w:right="760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#Numero#</w:t>
          </w:r>
        </w:p>
      </w:tc>
      <w:tc>
        <w:tcPr>
          <w:tcW w:w="16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380AED" w:rsidRDefault="00244C77">
          <w:pPr>
            <w:ind w:right="148"/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Fecha</w:t>
          </w:r>
        </w:p>
      </w:tc>
      <w:tc>
        <w:tcPr>
          <w:tcW w:w="240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380AED" w:rsidRDefault="00672AEB">
          <w:pPr>
            <w:jc w:val="center"/>
            <w:rPr>
              <w:b/>
              <w:sz w:val="32"/>
            </w:rPr>
          </w:pPr>
          <w:r>
            <w:rPr>
              <w:b/>
              <w:sz w:val="32"/>
            </w:rPr>
            <w:t>#fecha#</w:t>
          </w:r>
        </w:p>
      </w:tc>
    </w:tr>
  </w:tbl>
  <w:p w:rsidR="00380AED" w:rsidRDefault="00380AE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49A3"/>
    <w:rsid w:val="00136984"/>
    <w:rsid w:val="001B061F"/>
    <w:rsid w:val="001C1B2B"/>
    <w:rsid w:val="00223F2A"/>
    <w:rsid w:val="00244C77"/>
    <w:rsid w:val="00296B6E"/>
    <w:rsid w:val="002C3EDC"/>
    <w:rsid w:val="002C5D73"/>
    <w:rsid w:val="002E0B43"/>
    <w:rsid w:val="002F3B06"/>
    <w:rsid w:val="003219AC"/>
    <w:rsid w:val="00380AED"/>
    <w:rsid w:val="00384986"/>
    <w:rsid w:val="00393008"/>
    <w:rsid w:val="0048277F"/>
    <w:rsid w:val="00581667"/>
    <w:rsid w:val="0059132B"/>
    <w:rsid w:val="005F34C4"/>
    <w:rsid w:val="006118BA"/>
    <w:rsid w:val="00626277"/>
    <w:rsid w:val="00672AEB"/>
    <w:rsid w:val="006D1D02"/>
    <w:rsid w:val="00725E1C"/>
    <w:rsid w:val="00753598"/>
    <w:rsid w:val="007A2CE9"/>
    <w:rsid w:val="007C5F19"/>
    <w:rsid w:val="008165CA"/>
    <w:rsid w:val="008415B4"/>
    <w:rsid w:val="00874102"/>
    <w:rsid w:val="0088427F"/>
    <w:rsid w:val="009210D9"/>
    <w:rsid w:val="00A4775C"/>
    <w:rsid w:val="00AB5BAF"/>
    <w:rsid w:val="00AC116F"/>
    <w:rsid w:val="00B2541C"/>
    <w:rsid w:val="00BC3ECE"/>
    <w:rsid w:val="00C1222D"/>
    <w:rsid w:val="00C649A3"/>
    <w:rsid w:val="00C7258C"/>
    <w:rsid w:val="00C830ED"/>
    <w:rsid w:val="00CA3AB2"/>
    <w:rsid w:val="00CE68CB"/>
    <w:rsid w:val="00E60279"/>
    <w:rsid w:val="00EC726B"/>
    <w:rsid w:val="00FB1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AE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380AE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80AED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380AED"/>
  </w:style>
  <w:style w:type="character" w:styleId="Refdenotaalfinal">
    <w:name w:val="endnote reference"/>
    <w:basedOn w:val="Fuentedeprrafopredeter"/>
    <w:semiHidden/>
    <w:rsid w:val="00380AE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4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ckup\BDL\ProntoWeb\Proyectos\Pronto\Documentos\PedidoWeb_AUTOTRO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PedidoWeb_AUTOTROL</Template>
  <TotalTime>92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Eds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28</cp:revision>
  <cp:lastPrinted>2012-10-15T15:00:00Z</cp:lastPrinted>
  <dcterms:created xsi:type="dcterms:W3CDTF">2012-10-15T14:59:00Z</dcterms:created>
  <dcterms:modified xsi:type="dcterms:W3CDTF">2012-11-14T16:58:00Z</dcterms:modified>
</cp:coreProperties>
</file>
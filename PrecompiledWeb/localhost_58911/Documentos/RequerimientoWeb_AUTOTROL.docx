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5F" w:rsidRDefault="0051035F"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 w:rsidR="0051035F"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jc w:val="center"/>
              <w:rPr>
                <w:sz w:val="24"/>
              </w:rPr>
            </w:pPr>
            <w:bookmarkStart w:id="0" w:name="Logo"/>
            <w:bookmarkEnd w:id="0"/>
          </w:p>
        </w:tc>
        <w:tc>
          <w:tcPr>
            <w:tcW w:w="264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 w:rsidR="00910058">
              <w:rPr>
                <w:b/>
                <w:bCs/>
                <w:sz w:val="36"/>
              </w:rPr>
              <w:t>#Numero#</w:t>
            </w: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</w:t>
            </w:r>
            <w:r w:rsidR="00910058">
              <w:t>#Solicito#</w:t>
            </w:r>
          </w:p>
        </w:tc>
        <w:tc>
          <w:tcPr>
            <w:tcW w:w="74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</w:t>
            </w:r>
            <w:r w:rsidR="00910058">
              <w:rPr>
                <w:sz w:val="24"/>
              </w:rPr>
              <w:t>#Fecha#</w:t>
            </w:r>
          </w:p>
        </w:tc>
      </w:tr>
      <w:tr w:rsidR="0051035F"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</w:t>
            </w:r>
            <w:r w:rsidR="00910058">
              <w:t>#Sector#</w:t>
            </w:r>
          </w:p>
        </w:tc>
        <w:tc>
          <w:tcPr>
            <w:tcW w:w="74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2"/>
              <w:rPr>
                <w:b/>
                <w:bCs/>
                <w:sz w:val="24"/>
              </w:rPr>
            </w:pPr>
          </w:p>
        </w:tc>
      </w:tr>
      <w:tr w:rsidR="0051035F"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693692" w:rsidP="00E84BE2"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#Tipo# </w:t>
            </w:r>
            <w:r w:rsidRPr="00E84BE2">
              <w:rPr>
                <w:b/>
                <w:bCs/>
                <w:sz w:val="28"/>
              </w:rPr>
              <w:t>#</w:t>
            </w:r>
            <w:r w:rsidRPr="00693692">
              <w:rPr>
                <w:b/>
                <w:bCs/>
                <w:sz w:val="28"/>
              </w:rPr>
              <w:t>TipoDe</w:t>
            </w:r>
            <w:r w:rsidR="00E84BE2">
              <w:rPr>
                <w:b/>
                <w:bCs/>
                <w:sz w:val="28"/>
              </w:rPr>
              <w:t>s</w:t>
            </w:r>
            <w:r>
              <w:rPr>
                <w:b/>
                <w:bCs/>
                <w:sz w:val="28"/>
              </w:rPr>
              <w:t>#</w:t>
            </w:r>
            <w:r w:rsidR="002A3CE9">
              <w:rPr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 w:rsidRPr="00693692">
              <w:rPr>
                <w:sz w:val="24"/>
              </w:rPr>
              <w:t>TipoDes1</w:t>
            </w:r>
            <w:r>
              <w:rPr>
                <w:sz w:val="24"/>
              </w:rPr>
              <w:t>#</w:t>
            </w:r>
          </w:p>
        </w:tc>
      </w:tr>
      <w:tr w:rsidR="0051035F"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</w:tr>
      <w:tr w:rsidR="0051035F">
        <w:trPr>
          <w:cantSplit/>
          <w:trHeight w:val="470"/>
          <w:tblHeader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necesidad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 w:rsidR="0051035F">
        <w:trPr>
          <w:cantSplit/>
          <w:trHeight w:val="70"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551DF2" w:rsidP="006152A6">
            <w:pPr>
              <w:jc w:val="right"/>
              <w:rPr>
                <w:sz w:val="16"/>
              </w:rPr>
            </w:pPr>
            <w:r w:rsidRPr="00551DF2">
              <w:rPr>
                <w:sz w:val="16"/>
              </w:rPr>
              <w:t>#</w:t>
            </w:r>
            <w:r w:rsidR="006152A6">
              <w:rPr>
                <w:sz w:val="16"/>
              </w:rPr>
              <w:t>item</w:t>
            </w:r>
            <w:r w:rsidRPr="00551DF2">
              <w:rPr>
                <w:sz w:val="16"/>
              </w:rPr>
              <w:t>#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746CD4">
            <w:pPr>
              <w:jc w:val="right"/>
              <w:rPr>
                <w:sz w:val="16"/>
              </w:rPr>
            </w:pPr>
            <w:r>
              <w:rPr>
                <w:sz w:val="16"/>
              </w:rPr>
              <w:t>#ListaMat#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34194D">
            <w:pPr>
              <w:jc w:val="right"/>
              <w:rPr>
                <w:sz w:val="16"/>
              </w:rPr>
            </w:pPr>
            <w:r>
              <w:rPr>
                <w:sz w:val="16"/>
              </w:rPr>
              <w:t>#itLM#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910058">
            <w:pPr>
              <w:jc w:val="right"/>
              <w:rPr>
                <w:sz w:val="16"/>
              </w:rPr>
            </w:pPr>
            <w:r>
              <w:rPr>
                <w:sz w:val="16"/>
              </w:rPr>
              <w:t>#Cant#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A72A1F" w:rsidP="00D70923">
            <w:pPr>
              <w:rPr>
                <w:sz w:val="16"/>
              </w:rPr>
            </w:pPr>
            <w:r w:rsidRPr="00A72A1F">
              <w:rPr>
                <w:sz w:val="16"/>
              </w:rPr>
              <w:t>#Unidad#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51035F">
            <w:pPr>
              <w:rPr>
                <w:sz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A72A1F" w:rsidP="00D70923">
            <w:pPr>
              <w:pStyle w:val="Encabezado"/>
              <w:ind w:left="-72" w:right="-69"/>
            </w:pPr>
            <w:r w:rsidRPr="00A72A1F">
              <w:t>#Codigo#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CE748B">
            <w:pPr>
              <w:pStyle w:val="Encabezado"/>
              <w:tabs>
                <w:tab w:val="clear" w:pos="4252"/>
                <w:tab w:val="clear" w:pos="8504"/>
              </w:tabs>
            </w:pPr>
            <w:r>
              <w:t>#Descripcion#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025727">
            <w:pPr>
              <w:pStyle w:val="Encabezado"/>
              <w:ind w:left="-68" w:right="-71"/>
              <w:jc w:val="center"/>
              <w:rPr>
                <w:sz w:val="16"/>
              </w:rPr>
            </w:pPr>
            <w:r>
              <w:rPr>
                <w:sz w:val="16"/>
              </w:rPr>
              <w:t>#FechaNecesidad#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#Equipo#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#CentrocostoCuenta#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#BienUso#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#controlcalidad#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#adj#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#Proveedor#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right"/>
              <w:rPr>
                <w:sz w:val="16"/>
              </w:rPr>
            </w:pPr>
            <w:r>
              <w:rPr>
                <w:sz w:val="16"/>
              </w:rPr>
              <w:t>#nroFactPedido#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#FechaFact#</w:t>
            </w:r>
          </w:p>
        </w:tc>
      </w:tr>
    </w:tbl>
    <w:p w:rsidR="00F1270B" w:rsidRDefault="00F1270B"/>
    <w:sectPr w:rsidR="00F1270B" w:rsidSect="0051035F">
      <w:footerReference w:type="default" r:id="rId7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024" w:rsidRDefault="00B64024">
      <w:r>
        <w:separator/>
      </w:r>
    </w:p>
  </w:endnote>
  <w:endnote w:type="continuationSeparator" w:id="0">
    <w:p w:rsidR="00B64024" w:rsidRDefault="00B64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 w:rsidR="0051035F"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1035F" w:rsidRDefault="002A3CE9"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51035F" w:rsidRDefault="002A3CE9"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:rsidR="0051035F" w:rsidRDefault="0051035F"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1035F" w:rsidRDefault="0051035F"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51035F" w:rsidRDefault="00976FA7">
          <w:pPr>
            <w:pStyle w:val="Ttulo2"/>
            <w:jc w:val="right"/>
          </w:pPr>
          <w:r>
            <w:t>#Total#</w:t>
          </w:r>
        </w:p>
      </w:tc>
    </w:tr>
    <w:tr w:rsidR="0051035F"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1035F" w:rsidRDefault="006B4340"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>#LugarEntrega#</w:t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51035F" w:rsidRDefault="00BE1D96">
          <w:pPr>
            <w:pStyle w:val="Ttulo2"/>
            <w:rPr>
              <w:b w:val="0"/>
              <w:bCs w:val="0"/>
            </w:rPr>
          </w:pPr>
          <w:r>
            <w:t>#Observaciones#</w:t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 w:rsidR="0051035F" w:rsidRDefault="0051035F"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51035F" w:rsidRDefault="0051035F"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51035F" w:rsidRDefault="00976FA7">
          <w:pPr>
            <w:pStyle w:val="Ttulo2"/>
            <w:jc w:val="right"/>
            <w:rPr>
              <w:b w:val="0"/>
              <w:bCs w:val="0"/>
            </w:rPr>
          </w:pPr>
          <w:r>
            <w:rPr>
              <w:b w:val="0"/>
              <w:bCs w:val="0"/>
            </w:rPr>
            <w:t>#Total2#</w:t>
          </w:r>
        </w:p>
      </w:tc>
    </w:tr>
    <w:tr w:rsidR="0051035F"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 w:rsidR="0051035F" w:rsidRDefault="0051035F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 w:rsidR="0051035F">
      <w:trPr>
        <w:cantSplit/>
      </w:trPr>
      <w:tc>
        <w:tcPr>
          <w:tcW w:w="2551" w:type="dxa"/>
          <w:vMerge w:val="restart"/>
          <w:vAlign w:val="center"/>
        </w:tcPr>
        <w:p w:rsidR="0051035F" w:rsidRDefault="00BE1D96">
          <w:pPr>
            <w:jc w:val="center"/>
          </w:pPr>
          <w:r>
            <w:t>#Liberado#</w:t>
          </w:r>
        </w:p>
      </w:tc>
      <w:tc>
        <w:tcPr>
          <w:tcW w:w="2552" w:type="dxa"/>
          <w:vMerge w:val="restart"/>
          <w:vAlign w:val="center"/>
        </w:tcPr>
        <w:p w:rsidR="0051035F" w:rsidRDefault="006B4340">
          <w:pPr>
            <w:jc w:val="center"/>
          </w:pPr>
          <w:r>
            <w:t>#JefeSector#</w:t>
          </w:r>
        </w:p>
      </w:tc>
      <w:tc>
        <w:tcPr>
          <w:tcW w:w="2552" w:type="dxa"/>
          <w:vMerge w:val="restart"/>
          <w:vAlign w:val="center"/>
        </w:tcPr>
        <w:p w:rsidR="0051035F" w:rsidRDefault="006B4340" w:rsidP="006B4340">
          <w:pPr>
            <w:jc w:val="center"/>
          </w:pPr>
          <w:r>
            <w:t>#Calidad#</w:t>
          </w:r>
        </w:p>
      </w:tc>
      <w:tc>
        <w:tcPr>
          <w:tcW w:w="2268" w:type="dxa"/>
          <w:vMerge w:val="restart"/>
          <w:vAlign w:val="center"/>
        </w:tcPr>
        <w:p w:rsidR="0051035F" w:rsidRDefault="006B4340">
          <w:pPr>
            <w:jc w:val="center"/>
          </w:pPr>
          <w:r>
            <w:t>#Planeamiento#</w:t>
          </w:r>
        </w:p>
      </w:tc>
      <w:tc>
        <w:tcPr>
          <w:tcW w:w="2551" w:type="dxa"/>
          <w:vMerge w:val="restart"/>
          <w:vAlign w:val="center"/>
        </w:tcPr>
        <w:p w:rsidR="0051035F" w:rsidRDefault="006B4340">
          <w:pPr>
            <w:jc w:val="center"/>
          </w:pPr>
          <w:r>
            <w:t>#GerenciaSector#</w:t>
          </w:r>
        </w:p>
      </w:tc>
      <w:tc>
        <w:tcPr>
          <w:tcW w:w="2410" w:type="dxa"/>
          <w:gridSpan w:val="2"/>
          <w:vMerge w:val="restart"/>
          <w:vAlign w:val="center"/>
        </w:tcPr>
        <w:p w:rsidR="0051035F" w:rsidRDefault="0051035F"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 w:rsidR="0051035F" w:rsidRDefault="002A3CE9"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 w:rsidR="0051035F" w:rsidRDefault="00285B61">
          <w:pPr>
            <w:jc w:val="center"/>
          </w:pPr>
          <w:fldSimple w:instr=" PAGE   \* MERGEFORMAT ">
            <w:r w:rsidR="006152A6">
              <w:rPr>
                <w:noProof/>
              </w:rPr>
              <w:t>1</w:t>
            </w:r>
          </w:fldSimple>
        </w:p>
      </w:tc>
    </w:tr>
    <w:tr w:rsidR="0051035F"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 w:rsidR="0051035F" w:rsidRDefault="002A3CE9"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 w:rsidR="0051035F" w:rsidRDefault="00285B61">
          <w:pPr>
            <w:jc w:val="center"/>
          </w:pPr>
          <w:fldSimple w:instr=" TIME \@ &quot;dd/MM/yyyy H:mm&quot; ">
            <w:r w:rsidR="006152A6">
              <w:rPr>
                <w:noProof/>
              </w:rPr>
              <w:t>09/10/2012 10:37</w:t>
            </w:r>
          </w:fldSimple>
        </w:p>
      </w:tc>
    </w:tr>
  </w:tbl>
  <w:p w:rsidR="0051035F" w:rsidRDefault="0051035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024" w:rsidRDefault="00B64024">
      <w:r>
        <w:separator/>
      </w:r>
    </w:p>
  </w:footnote>
  <w:footnote w:type="continuationSeparator" w:id="0">
    <w:p w:rsidR="00B64024" w:rsidRDefault="00B640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A3CE9"/>
    <w:rsid w:val="00025727"/>
    <w:rsid w:val="00285B61"/>
    <w:rsid w:val="002A3CE9"/>
    <w:rsid w:val="002B6E03"/>
    <w:rsid w:val="0034194D"/>
    <w:rsid w:val="00435F1E"/>
    <w:rsid w:val="004C6B6A"/>
    <w:rsid w:val="0051035F"/>
    <w:rsid w:val="00532053"/>
    <w:rsid w:val="00551DF2"/>
    <w:rsid w:val="005B623F"/>
    <w:rsid w:val="006152A6"/>
    <w:rsid w:val="00693692"/>
    <w:rsid w:val="006B4340"/>
    <w:rsid w:val="00746CD4"/>
    <w:rsid w:val="007C1266"/>
    <w:rsid w:val="00910058"/>
    <w:rsid w:val="00976FA7"/>
    <w:rsid w:val="00A213AC"/>
    <w:rsid w:val="00A72A1F"/>
    <w:rsid w:val="00B64024"/>
    <w:rsid w:val="00BE1D96"/>
    <w:rsid w:val="00C44362"/>
    <w:rsid w:val="00C62C91"/>
    <w:rsid w:val="00C93600"/>
    <w:rsid w:val="00CC70B1"/>
    <w:rsid w:val="00CE748B"/>
    <w:rsid w:val="00D70923"/>
    <w:rsid w:val="00DE73B1"/>
    <w:rsid w:val="00E84BE2"/>
    <w:rsid w:val="00F1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5F"/>
  </w:style>
  <w:style w:type="paragraph" w:styleId="Ttulo1">
    <w:name w:val="heading 1"/>
    <w:basedOn w:val="Normal"/>
    <w:next w:val="Normal"/>
    <w:qFormat/>
    <w:rsid w:val="0051035F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1035F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1035F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1035F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1035F"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51035F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rsid w:val="005103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103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510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ckup\BDL\Pronto\Plantillas\Requerimiento_AUTOTRO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Requerimiento_AUTOTROL</Template>
  <TotalTime>46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17</cp:revision>
  <cp:lastPrinted>2012-08-30T08:24:00Z</cp:lastPrinted>
  <dcterms:created xsi:type="dcterms:W3CDTF">2012-08-30T08:23:00Z</dcterms:created>
  <dcterms:modified xsi:type="dcterms:W3CDTF">2012-10-09T13:38:00Z</dcterms:modified>
</cp:coreProperties>
</file>